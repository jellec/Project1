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0C53F3" w14:textId="76A017C2" w:rsidR="00B0521E" w:rsidRPr="002254A5" w:rsidRDefault="00DA42E8" w:rsidP="002254A5">
      <w:pPr>
        <w:pStyle w:val="Title"/>
      </w:pPr>
      <w:r>
        <w:t>Project 1</w:t>
      </w:r>
    </w:p>
    <w:p w14:paraId="74FD7D19" w14:textId="407A6F21" w:rsidR="00906213" w:rsidRDefault="00DA42E8" w:rsidP="00BB5983">
      <w:pPr>
        <w:pStyle w:val="Heading1"/>
        <w:spacing w:before="120" w:after="120"/>
      </w:pPr>
      <w:r>
        <w:t>Projectvoorstel</w:t>
      </w:r>
      <w:r w:rsidR="00E761C7">
        <w:t xml:space="preserve">: </w:t>
      </w:r>
      <w:r w:rsidR="009B65A7">
        <w:t>Auto met afstandsbediening anno 2018</w:t>
      </w:r>
    </w:p>
    <w:p w14:paraId="6D9D269E" w14:textId="080EDBD7" w:rsidR="00DA42E8" w:rsidRDefault="00906213" w:rsidP="00DA42E8">
      <w:pPr>
        <w:spacing w:line="276" w:lineRule="auto"/>
      </w:pPr>
      <w:r>
        <w:t xml:space="preserve">Docent: </w:t>
      </w:r>
      <w:r w:rsidR="00AC11F0">
        <w:t>Thomas D</w:t>
      </w:r>
      <w:r>
        <w:t>.</w:t>
      </w:r>
      <w:r>
        <w:tab/>
      </w:r>
      <w:r w:rsidR="002807FC">
        <w:tab/>
      </w:r>
      <w:r w:rsidR="002807FC">
        <w:tab/>
      </w:r>
      <w:r w:rsidR="002807FC">
        <w:tab/>
      </w:r>
      <w:r w:rsidR="002807FC">
        <w:tab/>
      </w:r>
      <w:r w:rsidR="002807FC">
        <w:tab/>
      </w:r>
      <w:r w:rsidR="002807FC">
        <w:tab/>
        <w:t>Academiejaar 2017-2018</w:t>
      </w:r>
    </w:p>
    <w:p w14:paraId="36F0E53B" w14:textId="270DBBCF" w:rsidR="007B7EC9" w:rsidRDefault="00906213" w:rsidP="00DA42E8">
      <w:r>
        <w:t>Student</w:t>
      </w:r>
      <w:r w:rsidR="00DA42E8">
        <w:t>en</w:t>
      </w:r>
      <w:r>
        <w:t>:</w:t>
      </w:r>
      <w:r w:rsidR="00DA08BF">
        <w:t xml:space="preserve"> </w:t>
      </w:r>
      <w:r w:rsidR="00DA42E8">
        <w:t>Jarvid Gruw</w:t>
      </w:r>
      <w:r w:rsidR="00DA42E8" w:rsidRPr="00196F98">
        <w:rPr>
          <w:rFonts w:ascii="Helvetica" w:eastAsia="Times New Roman" w:hAnsi="Helvetica" w:cs="Times New Roman"/>
          <w:color w:val="222222"/>
          <w:sz w:val="21"/>
          <w:szCs w:val="21"/>
          <w:shd w:val="clear" w:color="auto" w:fill="FFFFFF"/>
          <w:lang w:eastAsia="en-US"/>
        </w:rPr>
        <w:t>é</w:t>
      </w:r>
      <w:r w:rsidR="00DA42E8" w:rsidRPr="00196F98">
        <w:rPr>
          <w:rFonts w:ascii="Times New Roman" w:eastAsia="Times New Roman" w:hAnsi="Times New Roman" w:cs="Times New Roman"/>
          <w:lang w:eastAsia="en-US"/>
        </w:rPr>
        <w:t xml:space="preserve">, </w:t>
      </w:r>
      <w:r>
        <w:t>Jelle Cor</w:t>
      </w:r>
      <w:r w:rsidR="00DA42E8">
        <w:t xml:space="preserve">emans, Robin De Wulf, </w:t>
      </w:r>
      <w:r w:rsidR="007B7EC9">
        <w:t>Remk</w:t>
      </w:r>
      <w:r w:rsidR="00DA42E8">
        <w:t>o Van Maldeg</w:t>
      </w:r>
      <w:r w:rsidR="007B7EC9">
        <w:t>h</w:t>
      </w:r>
      <w:r w:rsidR="00DA42E8">
        <w:t>em</w:t>
      </w:r>
      <w:r w:rsidR="00F05F74">
        <w:tab/>
      </w:r>
    </w:p>
    <w:p w14:paraId="2C4AF323" w14:textId="5296E3FF" w:rsidR="002254A5" w:rsidRPr="00196F98" w:rsidRDefault="00F05F74" w:rsidP="00DA42E8">
      <w:pPr>
        <w:rPr>
          <w:rFonts w:ascii="Times New Roman" w:eastAsia="Times New Roman" w:hAnsi="Times New Roman" w:cs="Times New Roman"/>
          <w:lang w:eastAsia="en-US"/>
        </w:rPr>
      </w:pPr>
      <w:r>
        <w:tab/>
      </w:r>
      <w:r>
        <w:tab/>
      </w:r>
      <w:r w:rsidR="00DA08BF">
        <w:tab/>
      </w:r>
      <w:r w:rsidR="00DA08BF">
        <w:tab/>
      </w:r>
    </w:p>
    <w:p w14:paraId="525E3D9C" w14:textId="77777777" w:rsidR="002254A5" w:rsidRPr="00BB5983" w:rsidRDefault="002254A5" w:rsidP="002254A5">
      <w:pPr>
        <w:pBdr>
          <w:top w:val="single" w:sz="8" w:space="1" w:color="000000" w:themeColor="text1"/>
        </w:pBdr>
        <w:tabs>
          <w:tab w:val="left" w:pos="3667"/>
        </w:tabs>
        <w:rPr>
          <w:sz w:val="16"/>
          <w:szCs w:val="16"/>
        </w:rPr>
      </w:pPr>
    </w:p>
    <w:p w14:paraId="7F262626" w14:textId="3BC45251" w:rsidR="00C27DFF" w:rsidRDefault="00DA42E8" w:rsidP="002254A5">
      <w:r>
        <w:t xml:space="preserve">Het projectvoorstel omvat </w:t>
      </w:r>
      <w:r w:rsidR="007F2499">
        <w:t>het bouwen van een afstand bestuurbare speelgoedauto.</w:t>
      </w:r>
    </w:p>
    <w:p w14:paraId="1E4E4546" w14:textId="77777777" w:rsidR="007F2499" w:rsidRDefault="007F2499" w:rsidP="002254A5"/>
    <w:p w14:paraId="7596B6A1" w14:textId="219705A4" w:rsidR="007F2499" w:rsidRDefault="007F2499" w:rsidP="002254A5">
      <w:r>
        <w:t xml:space="preserve">Deze auto moet bestuurbaar zijn met een hardware controller maar ook via een smartphone. De basisfuncties om de auto te laten rijden moeten met de controller kunnen gebeuren. Via de smartphone moeten deze basisfuncties </w:t>
      </w:r>
      <w:r w:rsidR="00196F98">
        <w:t xml:space="preserve">ook beschikbaar zijn aangevuld met </w:t>
      </w:r>
      <w:r>
        <w:t>enkele meer</w:t>
      </w:r>
      <w:r w:rsidR="00935F70">
        <w:t xml:space="preserve"> geavanceerde functies.</w:t>
      </w:r>
    </w:p>
    <w:p w14:paraId="447759E3" w14:textId="2D52F418" w:rsidR="00935F70" w:rsidRDefault="00B747B1" w:rsidP="002254A5">
      <w:r>
        <w:rPr>
          <w:noProof/>
          <w:lang w:val="en-GB" w:eastAsia="en-GB"/>
        </w:rPr>
        <w:drawing>
          <wp:anchor distT="0" distB="0" distL="114300" distR="114300" simplePos="0" relativeHeight="251658240" behindDoc="0" locked="0" layoutInCell="1" allowOverlap="1" wp14:anchorId="16756C77" wp14:editId="2017E9EE">
            <wp:simplePos x="0" y="0"/>
            <wp:positionH relativeFrom="column">
              <wp:posOffset>62230</wp:posOffset>
            </wp:positionH>
            <wp:positionV relativeFrom="paragraph">
              <wp:posOffset>74930</wp:posOffset>
            </wp:positionV>
            <wp:extent cx="2518410" cy="1645285"/>
            <wp:effectExtent l="0" t="0" r="0" b="5715"/>
            <wp:wrapSquare wrapText="bothSides"/>
            <wp:docPr id="2" name="Picture 2" descr="../../4%20info/1%20fotos/2017-12-08%2016.1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20info/1%20fotos/2017-12-08%2016.16.16.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2106" t="14159" r="17578" b="4130"/>
                    <a:stretch/>
                  </pic:blipFill>
                  <pic:spPr bwMode="auto">
                    <a:xfrm>
                      <a:off x="0" y="0"/>
                      <a:ext cx="2518410" cy="1645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5F70">
        <w:t xml:space="preserve">Er is een bestaand chassis van een </w:t>
      </w:r>
      <w:r w:rsidR="00B17024">
        <w:t>speelgoed ziekenwagen</w:t>
      </w:r>
      <w:r w:rsidR="00935F70">
        <w:t xml:space="preserve"> maar deze heeft zeer weinig functionaliteit en kan alleen rechtdoor </w:t>
      </w:r>
      <w:r w:rsidR="00B17024">
        <w:t>vooruitrijden</w:t>
      </w:r>
      <w:r w:rsidR="00061B95">
        <w:t xml:space="preserve"> of in een bocht achteruit. </w:t>
      </w:r>
      <w:r w:rsidR="00E35A89">
        <w:t xml:space="preserve">Bovendien is deze eigenlijk niet bruikbaar doordat de batterijen te snel leeg zijn. </w:t>
      </w:r>
      <w:r w:rsidR="00061B95">
        <w:t xml:space="preserve">Deze speelgoedauto is van Mauro Coremans, zoon van Jelle, en Mauro zou dolblij zijn met wat extra functionaliteit. </w:t>
      </w:r>
      <w:r w:rsidR="00E64113">
        <w:t xml:space="preserve">Gewenst is dat de auto volledig bestuurbaar </w:t>
      </w:r>
      <w:r w:rsidR="00E35A89">
        <w:t>zal zijn</w:t>
      </w:r>
      <w:r w:rsidR="00E64113">
        <w:t xml:space="preserve"> en tevens wordt voorzien van onder andere voor- en achterlichten, blauwe knipperlichten en een sirene.</w:t>
      </w:r>
      <w:r w:rsidR="00E35A89">
        <w:t xml:space="preserve"> Een oplaadbare batterij met </w:t>
      </w:r>
      <w:r w:rsidR="00DA6A9C">
        <w:t>auto-power-off functie is ook een</w:t>
      </w:r>
      <w:r w:rsidR="00E35A89">
        <w:t xml:space="preserve"> van de vereisten</w:t>
      </w:r>
      <w:r w:rsidR="00061B95">
        <w:t xml:space="preserve"> van de ouders</w:t>
      </w:r>
      <w:r w:rsidR="00E35A89">
        <w:t>.</w:t>
      </w:r>
    </w:p>
    <w:p w14:paraId="3804AD15" w14:textId="20A18545" w:rsidR="00E35A89" w:rsidRDefault="00E35A89" w:rsidP="002254A5">
      <w:bookmarkStart w:id="0" w:name="_GoBack"/>
    </w:p>
    <w:bookmarkEnd w:id="0"/>
    <w:p w14:paraId="3FCFF560" w14:textId="7D93A7A4" w:rsidR="00E35A89" w:rsidRDefault="00E35A89" w:rsidP="002254A5">
      <w:r>
        <w:t>Al deze functies moeten ook via een smartphone aangestuurd kunnen worden. Vermits je hierdoor al beschikt over een scherm, zou een camera ingebouwd in de auto ook een grote meerwaarde kunnen bieden. Dit laatste is echter geen vereiste.</w:t>
      </w:r>
      <w:r w:rsidR="00673F4F">
        <w:t xml:space="preserve"> Een resolutie van 720p zou zeker al voldoende zijn.</w:t>
      </w:r>
    </w:p>
    <w:p w14:paraId="6D035CCE" w14:textId="3085D6B2" w:rsidR="00E35A89" w:rsidRDefault="00B747B1" w:rsidP="002254A5">
      <w:r>
        <w:rPr>
          <w:noProof/>
          <w:lang w:val="en-GB" w:eastAsia="en-GB"/>
        </w:rPr>
        <w:drawing>
          <wp:anchor distT="0" distB="0" distL="114300" distR="114300" simplePos="0" relativeHeight="251659264" behindDoc="0" locked="0" layoutInCell="1" allowOverlap="1" wp14:anchorId="318930DE" wp14:editId="29AE6949">
            <wp:simplePos x="0" y="0"/>
            <wp:positionH relativeFrom="column">
              <wp:posOffset>3756025</wp:posOffset>
            </wp:positionH>
            <wp:positionV relativeFrom="paragraph">
              <wp:posOffset>41910</wp:posOffset>
            </wp:positionV>
            <wp:extent cx="2028190" cy="1864995"/>
            <wp:effectExtent l="0" t="0" r="3810" b="0"/>
            <wp:wrapSquare wrapText="bothSides"/>
            <wp:docPr id="3" name="Picture 3" descr="../../4%20info/1%20fotos/2017-12-08%2016.2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20info/1%20fotos/2017-12-08%2016.21.33.jpg"/>
                    <pic:cNvPicPr>
                      <a:picLocks noChangeAspect="1" noChangeArrowheads="1"/>
                    </pic:cNvPicPr>
                  </pic:nvPicPr>
                  <pic:blipFill rotWithShape="1">
                    <a:blip r:embed="rId9">
                      <a:extLst>
                        <a:ext uri="{28A0092B-C50C-407E-A947-70E740481C1C}">
                          <a14:useLocalDpi xmlns:a14="http://schemas.microsoft.com/office/drawing/2010/main" val="0"/>
                        </a:ext>
                      </a:extLst>
                    </a:blip>
                    <a:srcRect l="21891" t="5605" r="20398"/>
                    <a:stretch/>
                  </pic:blipFill>
                  <pic:spPr bwMode="auto">
                    <a:xfrm>
                      <a:off x="0" y="0"/>
                      <a:ext cx="2028190" cy="1864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70E2F6" w14:textId="6E182D11" w:rsidR="00E35A89" w:rsidRDefault="00E35A89" w:rsidP="002254A5">
      <w:r>
        <w:t xml:space="preserve">Voor de draadloze besturing wordt gedacht aan bluetooth of wifi.  </w:t>
      </w:r>
      <w:r w:rsidR="00B747B1">
        <w:t xml:space="preserve">Het huidige binnenwerk is niet meer bruikbaar en zal dus vervangen worden. </w:t>
      </w:r>
      <w:r w:rsidR="00646851">
        <w:t xml:space="preserve">De hardware controller kan </w:t>
      </w:r>
      <w:r w:rsidR="005A1C6F">
        <w:t xml:space="preserve">eventueel ook met een radiobesturing werken maar hierdoor moeten er in de auto meerdere ontvangers ingebouwd worden. Belangrijk is </w:t>
      </w:r>
      <w:r w:rsidR="002D0402">
        <w:t>vooral</w:t>
      </w:r>
      <w:r w:rsidR="005A1C6F">
        <w:t xml:space="preserve"> dat de auto en hardware controller makkelijk gebruikt kunnen worden zonder deze telkens opnieuw te moeten configureren. </w:t>
      </w:r>
      <w:r w:rsidR="00382757">
        <w:t>Na een eenmalige configuratie zou alles moeten blijven functioneren.</w:t>
      </w:r>
    </w:p>
    <w:p w14:paraId="26272D5D" w14:textId="677F2C3A" w:rsidR="00870825" w:rsidRDefault="00870825" w:rsidP="002254A5"/>
    <w:p w14:paraId="7F946949" w14:textId="5A27C530" w:rsidR="00B747B1" w:rsidRPr="00E071E7" w:rsidRDefault="00870825" w:rsidP="002254A5">
      <w:r>
        <w:t>Omdat het een uitdagend project is waarbij de speelgoedauto vooral leuk en cool moet zijn, is Jelle bereid om tot 200 euro te investeren. Op 24 juni 2018 zou de auto helemaal klaar moeten zijn w</w:t>
      </w:r>
      <w:r w:rsidR="00B6178A">
        <w:t>ant dan wordt Mauro 4 jaar. De</w:t>
      </w:r>
      <w:r>
        <w:t xml:space="preserve"> deadline voor het opleidingsonderdeel Project 1 ligt echter een maand eerder. </w:t>
      </w:r>
    </w:p>
    <w:sectPr w:rsidR="00B747B1" w:rsidRPr="00E071E7" w:rsidSect="00B0521E">
      <w:headerReference w:type="default" r:id="rId10"/>
      <w:footerReference w:type="default" r:id="rId11"/>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75E337" w14:textId="77777777" w:rsidR="0096140E" w:rsidRDefault="0096140E" w:rsidP="00906213">
      <w:r>
        <w:separator/>
      </w:r>
    </w:p>
  </w:endnote>
  <w:endnote w:type="continuationSeparator" w:id="0">
    <w:p w14:paraId="001283B7" w14:textId="77777777" w:rsidR="0096140E" w:rsidRDefault="0096140E" w:rsidP="009062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Monaco">
    <w:panose1 w:val="02000500000000000000"/>
    <w:charset w:val="00"/>
    <w:family w:val="swiss"/>
    <w:pitch w:val="fixed"/>
    <w:sig w:usb0="00000003" w:usb1="00000000" w:usb2="00000000" w:usb3="00000000" w:csb0="00000001"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2CFF74" w14:textId="77777777" w:rsidR="00662CCE" w:rsidRPr="00492003" w:rsidRDefault="00662CCE" w:rsidP="00492003">
    <w:pPr>
      <w:pStyle w:val="Footer"/>
      <w:tabs>
        <w:tab w:val="clear" w:pos="4703"/>
        <w:tab w:val="clear" w:pos="9406"/>
        <w:tab w:val="left" w:pos="3300"/>
      </w:tabs>
      <w:jc w:val="right"/>
    </w:pPr>
    <w:r w:rsidRPr="00492003">
      <w:tab/>
    </w:r>
    <w:r>
      <w:rPr>
        <w:rFonts w:cs="Times New Roman"/>
      </w:rPr>
      <w:t>p</w:t>
    </w:r>
    <w:r w:rsidRPr="00492003">
      <w:rPr>
        <w:rFonts w:cs="Times New Roman"/>
      </w:rPr>
      <w:t xml:space="preserve"> </w:t>
    </w:r>
    <w:r w:rsidRPr="00492003">
      <w:rPr>
        <w:rFonts w:cs="Times New Roman"/>
      </w:rPr>
      <w:fldChar w:fldCharType="begin"/>
    </w:r>
    <w:r w:rsidRPr="00492003">
      <w:rPr>
        <w:rFonts w:cs="Times New Roman"/>
      </w:rPr>
      <w:instrText xml:space="preserve"> PAGE </w:instrText>
    </w:r>
    <w:r w:rsidRPr="00492003">
      <w:rPr>
        <w:rFonts w:cs="Times New Roman"/>
      </w:rPr>
      <w:fldChar w:fldCharType="separate"/>
    </w:r>
    <w:r w:rsidR="0096140E">
      <w:rPr>
        <w:rFonts w:cs="Times New Roman"/>
        <w:noProof/>
      </w:rPr>
      <w:t>1</w:t>
    </w:r>
    <w:r w:rsidRPr="00492003">
      <w:rPr>
        <w:rFonts w:cs="Times New Roman"/>
      </w:rPr>
      <w:fldChar w:fldCharType="end"/>
    </w:r>
    <w:r>
      <w:rPr>
        <w:rFonts w:cs="Times New Roman"/>
      </w:rPr>
      <w:t xml:space="preserve"> /</w:t>
    </w:r>
    <w:r w:rsidRPr="00492003">
      <w:rPr>
        <w:rFonts w:cs="Times New Roman"/>
      </w:rPr>
      <w:t xml:space="preserve"> </w:t>
    </w:r>
    <w:r w:rsidRPr="00492003">
      <w:rPr>
        <w:rFonts w:cs="Times New Roman"/>
      </w:rPr>
      <w:fldChar w:fldCharType="begin"/>
    </w:r>
    <w:r w:rsidRPr="00492003">
      <w:rPr>
        <w:rFonts w:cs="Times New Roman"/>
      </w:rPr>
      <w:instrText xml:space="preserve"> NUMPAGES </w:instrText>
    </w:r>
    <w:r w:rsidRPr="00492003">
      <w:rPr>
        <w:rFonts w:cs="Times New Roman"/>
      </w:rPr>
      <w:fldChar w:fldCharType="separate"/>
    </w:r>
    <w:r w:rsidR="0096140E">
      <w:rPr>
        <w:rFonts w:cs="Times New Roman"/>
        <w:noProof/>
      </w:rPr>
      <w:t>1</w:t>
    </w:r>
    <w:r w:rsidRPr="00492003">
      <w:rPr>
        <w:rFonts w:cs="Times New Roma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77FABD" w14:textId="77777777" w:rsidR="0096140E" w:rsidRDefault="0096140E" w:rsidP="00906213">
      <w:r>
        <w:separator/>
      </w:r>
    </w:p>
  </w:footnote>
  <w:footnote w:type="continuationSeparator" w:id="0">
    <w:p w14:paraId="03AFA352" w14:textId="77777777" w:rsidR="0096140E" w:rsidRDefault="0096140E" w:rsidP="0090621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7CB8E" w14:textId="77777777" w:rsidR="00662CCE" w:rsidRDefault="00662CCE">
    <w:pPr>
      <w:pStyle w:val="Header"/>
    </w:pPr>
    <w:r>
      <w:rPr>
        <w:noProof/>
        <w:lang w:val="en-GB" w:eastAsia="en-GB"/>
      </w:rPr>
      <w:drawing>
        <wp:anchor distT="0" distB="0" distL="114300" distR="114300" simplePos="0" relativeHeight="251659264" behindDoc="0" locked="0" layoutInCell="1" allowOverlap="1" wp14:anchorId="02F210B0" wp14:editId="1B76E66A">
          <wp:simplePos x="0" y="0"/>
          <wp:positionH relativeFrom="margin">
            <wp:posOffset>4343400</wp:posOffset>
          </wp:positionH>
          <wp:positionV relativeFrom="margin">
            <wp:posOffset>-457200</wp:posOffset>
          </wp:positionV>
          <wp:extent cx="1439545" cy="370205"/>
          <wp:effectExtent l="0" t="0" r="8255" b="10795"/>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odisee_zw.jpg"/>
                  <pic:cNvPicPr/>
                </pic:nvPicPr>
                <pic:blipFill>
                  <a:blip r:embed="rId1">
                    <a:extLst>
                      <a:ext uri="{28A0092B-C50C-407E-A947-70E740481C1C}">
                        <a14:useLocalDpi xmlns:a14="http://schemas.microsoft.com/office/drawing/2010/main" val="0"/>
                      </a:ext>
                    </a:extLst>
                  </a:blip>
                  <a:stretch>
                    <a:fillRect/>
                  </a:stretch>
                </pic:blipFill>
                <pic:spPr>
                  <a:xfrm>
                    <a:off x="0" y="0"/>
                    <a:ext cx="1439545" cy="37020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56E318D3"/>
    <w:multiLevelType w:val="hybridMultilevel"/>
    <w:tmpl w:val="8BAA6B62"/>
    <w:lvl w:ilvl="0" w:tplc="A9FCD840">
      <w:start w:val="9040"/>
      <w:numFmt w:val="bullet"/>
      <w:lvlText w:val="-"/>
      <w:lvlJc w:val="left"/>
      <w:pPr>
        <w:ind w:left="720" w:hanging="360"/>
      </w:pPr>
      <w:rPr>
        <w:rFonts w:ascii="Cambria" w:eastAsiaTheme="minorEastAsia"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68AE32D5"/>
    <w:multiLevelType w:val="hybridMultilevel"/>
    <w:tmpl w:val="E1761E3C"/>
    <w:lvl w:ilvl="0" w:tplc="BCC09E64">
      <w:start w:val="9040"/>
      <w:numFmt w:val="bullet"/>
      <w:lvlText w:val="﷒"/>
      <w:lvlJc w:val="left"/>
      <w:pPr>
        <w:ind w:left="720" w:hanging="360"/>
      </w:pPr>
      <w:rPr>
        <w:rFonts w:ascii="Cambria" w:eastAsiaTheme="minorEastAsia"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C867AC0"/>
    <w:multiLevelType w:val="hybridMultilevel"/>
    <w:tmpl w:val="96D60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attachedTemplate r:id="rId1"/>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5F74"/>
    <w:rsid w:val="00031E4A"/>
    <w:rsid w:val="00061B95"/>
    <w:rsid w:val="000B5170"/>
    <w:rsid w:val="001013FB"/>
    <w:rsid w:val="001025BE"/>
    <w:rsid w:val="00196F98"/>
    <w:rsid w:val="001E78A6"/>
    <w:rsid w:val="00225464"/>
    <w:rsid w:val="002254A5"/>
    <w:rsid w:val="002440E8"/>
    <w:rsid w:val="002807FC"/>
    <w:rsid w:val="002D0402"/>
    <w:rsid w:val="0034612A"/>
    <w:rsid w:val="00381D57"/>
    <w:rsid w:val="00382757"/>
    <w:rsid w:val="00385162"/>
    <w:rsid w:val="003F3E66"/>
    <w:rsid w:val="00406F10"/>
    <w:rsid w:val="004130B4"/>
    <w:rsid w:val="0042001F"/>
    <w:rsid w:val="00441A54"/>
    <w:rsid w:val="00461D8E"/>
    <w:rsid w:val="00492003"/>
    <w:rsid w:val="004C5BC2"/>
    <w:rsid w:val="0052048D"/>
    <w:rsid w:val="00561D1C"/>
    <w:rsid w:val="005A1C6F"/>
    <w:rsid w:val="005A75D3"/>
    <w:rsid w:val="005C62A9"/>
    <w:rsid w:val="00646851"/>
    <w:rsid w:val="00662CCE"/>
    <w:rsid w:val="00673F4F"/>
    <w:rsid w:val="007820DC"/>
    <w:rsid w:val="007B7EC9"/>
    <w:rsid w:val="007F2499"/>
    <w:rsid w:val="00870825"/>
    <w:rsid w:val="00872704"/>
    <w:rsid w:val="008B310B"/>
    <w:rsid w:val="00904E9B"/>
    <w:rsid w:val="00906213"/>
    <w:rsid w:val="00931580"/>
    <w:rsid w:val="00935F70"/>
    <w:rsid w:val="0095130D"/>
    <w:rsid w:val="0096140E"/>
    <w:rsid w:val="009B65A7"/>
    <w:rsid w:val="009D10D8"/>
    <w:rsid w:val="009E08FD"/>
    <w:rsid w:val="00AC11F0"/>
    <w:rsid w:val="00B0521E"/>
    <w:rsid w:val="00B17024"/>
    <w:rsid w:val="00B6178A"/>
    <w:rsid w:val="00B747B1"/>
    <w:rsid w:val="00BB5983"/>
    <w:rsid w:val="00BC4512"/>
    <w:rsid w:val="00BD1314"/>
    <w:rsid w:val="00C27DFF"/>
    <w:rsid w:val="00D33E2D"/>
    <w:rsid w:val="00DA08BF"/>
    <w:rsid w:val="00DA42E8"/>
    <w:rsid w:val="00DA6A9C"/>
    <w:rsid w:val="00DC0D5D"/>
    <w:rsid w:val="00DE1F5A"/>
    <w:rsid w:val="00E071E7"/>
    <w:rsid w:val="00E35A89"/>
    <w:rsid w:val="00E64113"/>
    <w:rsid w:val="00E761C7"/>
    <w:rsid w:val="00EF0B60"/>
    <w:rsid w:val="00EF2D84"/>
    <w:rsid w:val="00F05F74"/>
    <w:rsid w:val="00F6768D"/>
    <w:rsid w:val="00F97D9F"/>
    <w:rsid w:val="00FC416C"/>
    <w:rsid w:val="00FE1C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9B330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nl-NL"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B5983"/>
    <w:rPr>
      <w:lang w:val="nl-NL"/>
    </w:rPr>
  </w:style>
  <w:style w:type="paragraph" w:styleId="Heading1">
    <w:name w:val="heading 1"/>
    <w:basedOn w:val="Normal"/>
    <w:next w:val="Normal"/>
    <w:link w:val="Heading1Char"/>
    <w:uiPriority w:val="9"/>
    <w:qFormat/>
    <w:rsid w:val="00EF0B60"/>
    <w:pPr>
      <w:keepNext/>
      <w:keepLines/>
      <w:spacing w:before="240" w:after="24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Normal"/>
    <w:link w:val="Heading2Char"/>
    <w:uiPriority w:val="9"/>
    <w:unhideWhenUsed/>
    <w:qFormat/>
    <w:rsid w:val="0095130D"/>
    <w:pPr>
      <w:keepNext/>
      <w:keepLines/>
      <w:spacing w:before="300" w:after="200"/>
      <w:outlineLvl w:val="1"/>
    </w:pPr>
    <w:rPr>
      <w:rFonts w:asciiTheme="majorHAnsi" w:eastAsiaTheme="majorEastAsia" w:hAnsiTheme="majorHAnsi" w:cstheme="majorBidi"/>
      <w:b/>
      <w:bCs/>
      <w:color w:val="000000" w:themeColor="text1"/>
      <w:sz w:val="26"/>
      <w:szCs w:val="26"/>
    </w:rPr>
  </w:style>
  <w:style w:type="paragraph" w:styleId="Heading5">
    <w:name w:val="heading 5"/>
    <w:basedOn w:val="Normal"/>
    <w:next w:val="Normal"/>
    <w:link w:val="Heading5Char"/>
    <w:uiPriority w:val="9"/>
    <w:semiHidden/>
    <w:unhideWhenUsed/>
    <w:qFormat/>
    <w:rsid w:val="007B7EC9"/>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06213"/>
    <w:rPr>
      <w:rFonts w:ascii="Lucida Grande" w:hAnsi="Lucida Grande"/>
      <w:sz w:val="18"/>
      <w:szCs w:val="18"/>
    </w:rPr>
  </w:style>
  <w:style w:type="character" w:customStyle="1" w:styleId="BalloonTextChar">
    <w:name w:val="Balloon Text Char"/>
    <w:basedOn w:val="DefaultParagraphFont"/>
    <w:link w:val="BalloonText"/>
    <w:uiPriority w:val="99"/>
    <w:semiHidden/>
    <w:rsid w:val="00906213"/>
    <w:rPr>
      <w:rFonts w:ascii="Lucida Grande" w:hAnsi="Lucida Grande"/>
      <w:sz w:val="18"/>
      <w:szCs w:val="18"/>
      <w:lang w:val="nl-NL"/>
    </w:rPr>
  </w:style>
  <w:style w:type="paragraph" w:styleId="Title">
    <w:name w:val="Title"/>
    <w:basedOn w:val="Normal"/>
    <w:next w:val="Normal"/>
    <w:link w:val="TitleChar"/>
    <w:uiPriority w:val="10"/>
    <w:qFormat/>
    <w:rsid w:val="002254A5"/>
    <w:pPr>
      <w:pBdr>
        <w:bottom w:val="single" w:sz="8" w:space="4" w:color="000000" w:themeColor="text1"/>
      </w:pBdr>
      <w:spacing w:after="300"/>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uiPriority w:val="10"/>
    <w:rsid w:val="002254A5"/>
    <w:rPr>
      <w:rFonts w:asciiTheme="majorHAnsi" w:eastAsiaTheme="majorEastAsia" w:hAnsiTheme="majorHAnsi" w:cstheme="majorBidi"/>
      <w:spacing w:val="5"/>
      <w:kern w:val="28"/>
      <w:sz w:val="52"/>
      <w:szCs w:val="52"/>
      <w:lang w:val="nl-NL"/>
    </w:rPr>
  </w:style>
  <w:style w:type="paragraph" w:styleId="Subtitle">
    <w:name w:val="Subtitle"/>
    <w:basedOn w:val="Normal"/>
    <w:next w:val="Normal"/>
    <w:link w:val="SubtitleChar"/>
    <w:uiPriority w:val="11"/>
    <w:qFormat/>
    <w:rsid w:val="002254A5"/>
    <w:pPr>
      <w:numPr>
        <w:ilvl w:val="1"/>
      </w:numPr>
    </w:pPr>
    <w:rPr>
      <w:rFonts w:asciiTheme="majorHAnsi" w:eastAsiaTheme="majorEastAsia" w:hAnsiTheme="majorHAnsi" w:cstheme="majorBidi"/>
      <w:i/>
      <w:iCs/>
      <w:color w:val="000000" w:themeColor="text1"/>
      <w:spacing w:val="15"/>
    </w:rPr>
  </w:style>
  <w:style w:type="character" w:customStyle="1" w:styleId="SubtitleChar">
    <w:name w:val="Subtitle Char"/>
    <w:basedOn w:val="DefaultParagraphFont"/>
    <w:link w:val="Subtitle"/>
    <w:uiPriority w:val="11"/>
    <w:rsid w:val="002254A5"/>
    <w:rPr>
      <w:rFonts w:asciiTheme="majorHAnsi" w:eastAsiaTheme="majorEastAsia" w:hAnsiTheme="majorHAnsi" w:cstheme="majorBidi"/>
      <w:i/>
      <w:iCs/>
      <w:color w:val="000000" w:themeColor="text1"/>
      <w:spacing w:val="15"/>
      <w:lang w:val="nl-NL"/>
    </w:rPr>
  </w:style>
  <w:style w:type="character" w:styleId="BookTitle">
    <w:name w:val="Book Title"/>
    <w:basedOn w:val="DefaultParagraphFont"/>
    <w:uiPriority w:val="33"/>
    <w:qFormat/>
    <w:rsid w:val="00906213"/>
    <w:rPr>
      <w:b/>
      <w:bCs/>
      <w:smallCaps/>
      <w:spacing w:val="5"/>
    </w:rPr>
  </w:style>
  <w:style w:type="character" w:styleId="Strong">
    <w:name w:val="Strong"/>
    <w:basedOn w:val="DefaultParagraphFont"/>
    <w:uiPriority w:val="22"/>
    <w:qFormat/>
    <w:rsid w:val="002254A5"/>
    <w:rPr>
      <w:b/>
      <w:bCs/>
      <w:color w:val="000000" w:themeColor="text1"/>
    </w:rPr>
  </w:style>
  <w:style w:type="paragraph" w:styleId="NoSpacing">
    <w:name w:val="No Spacing"/>
    <w:uiPriority w:val="1"/>
    <w:qFormat/>
    <w:rsid w:val="00906213"/>
    <w:rPr>
      <w:lang w:val="nl-NL"/>
    </w:rPr>
  </w:style>
  <w:style w:type="character" w:customStyle="1" w:styleId="Heading1Char">
    <w:name w:val="Heading 1 Char"/>
    <w:basedOn w:val="DefaultParagraphFont"/>
    <w:link w:val="Heading1"/>
    <w:uiPriority w:val="9"/>
    <w:rsid w:val="00EF0B60"/>
    <w:rPr>
      <w:rFonts w:asciiTheme="majorHAnsi" w:eastAsiaTheme="majorEastAsia" w:hAnsiTheme="majorHAnsi" w:cstheme="majorBidi"/>
      <w:b/>
      <w:bCs/>
      <w:color w:val="000000" w:themeColor="text1"/>
      <w:sz w:val="32"/>
      <w:szCs w:val="32"/>
      <w:lang w:val="nl-NL"/>
    </w:rPr>
  </w:style>
  <w:style w:type="paragraph" w:styleId="Header">
    <w:name w:val="header"/>
    <w:basedOn w:val="Normal"/>
    <w:link w:val="HeaderChar"/>
    <w:uiPriority w:val="99"/>
    <w:unhideWhenUsed/>
    <w:rsid w:val="00906213"/>
    <w:pPr>
      <w:tabs>
        <w:tab w:val="center" w:pos="4703"/>
        <w:tab w:val="right" w:pos="9406"/>
      </w:tabs>
    </w:pPr>
  </w:style>
  <w:style w:type="character" w:customStyle="1" w:styleId="HeaderChar">
    <w:name w:val="Header Char"/>
    <w:basedOn w:val="DefaultParagraphFont"/>
    <w:link w:val="Header"/>
    <w:uiPriority w:val="99"/>
    <w:rsid w:val="00906213"/>
    <w:rPr>
      <w:lang w:val="nl-NL"/>
    </w:rPr>
  </w:style>
  <w:style w:type="paragraph" w:styleId="Footer">
    <w:name w:val="footer"/>
    <w:basedOn w:val="Normal"/>
    <w:link w:val="FooterChar"/>
    <w:uiPriority w:val="99"/>
    <w:unhideWhenUsed/>
    <w:rsid w:val="00906213"/>
    <w:pPr>
      <w:tabs>
        <w:tab w:val="center" w:pos="4703"/>
        <w:tab w:val="right" w:pos="9406"/>
      </w:tabs>
    </w:pPr>
  </w:style>
  <w:style w:type="character" w:customStyle="1" w:styleId="FooterChar">
    <w:name w:val="Footer Char"/>
    <w:basedOn w:val="DefaultParagraphFont"/>
    <w:link w:val="Footer"/>
    <w:uiPriority w:val="99"/>
    <w:rsid w:val="00906213"/>
    <w:rPr>
      <w:lang w:val="nl-NL"/>
    </w:rPr>
  </w:style>
  <w:style w:type="character" w:customStyle="1" w:styleId="Heading2Char">
    <w:name w:val="Heading 2 Char"/>
    <w:basedOn w:val="DefaultParagraphFont"/>
    <w:link w:val="Heading2"/>
    <w:uiPriority w:val="9"/>
    <w:rsid w:val="0095130D"/>
    <w:rPr>
      <w:rFonts w:asciiTheme="majorHAnsi" w:eastAsiaTheme="majorEastAsia" w:hAnsiTheme="majorHAnsi" w:cstheme="majorBidi"/>
      <w:b/>
      <w:bCs/>
      <w:color w:val="000000" w:themeColor="text1"/>
      <w:sz w:val="26"/>
      <w:szCs w:val="26"/>
      <w:lang w:val="nl-NL"/>
    </w:rPr>
  </w:style>
  <w:style w:type="paragraph" w:styleId="IntenseQuote">
    <w:name w:val="Intense Quote"/>
    <w:aliases w:val="CODE"/>
    <w:basedOn w:val="Normal"/>
    <w:next w:val="Normal"/>
    <w:link w:val="IntenseQuoteChar"/>
    <w:uiPriority w:val="30"/>
    <w:qFormat/>
    <w:rsid w:val="0095130D"/>
    <w:pPr>
      <w:ind w:left="709"/>
    </w:pPr>
    <w:rPr>
      <w:rFonts w:ascii="Monaco" w:hAnsi="Monaco"/>
      <w:sz w:val="16"/>
    </w:rPr>
  </w:style>
  <w:style w:type="character" w:customStyle="1" w:styleId="IntenseQuoteChar">
    <w:name w:val="Intense Quote Char"/>
    <w:aliases w:val="CODE Char"/>
    <w:basedOn w:val="DefaultParagraphFont"/>
    <w:link w:val="IntenseQuote"/>
    <w:uiPriority w:val="30"/>
    <w:rsid w:val="0095130D"/>
    <w:rPr>
      <w:rFonts w:ascii="Monaco" w:hAnsi="Monaco"/>
      <w:sz w:val="16"/>
      <w:lang w:val="nl-NL"/>
    </w:rPr>
  </w:style>
  <w:style w:type="paragraph" w:styleId="ListParagraph">
    <w:name w:val="List Paragraph"/>
    <w:basedOn w:val="Normal"/>
    <w:uiPriority w:val="34"/>
    <w:qFormat/>
    <w:rsid w:val="00C27DFF"/>
    <w:pPr>
      <w:ind w:left="720"/>
      <w:contextualSpacing/>
    </w:pPr>
  </w:style>
  <w:style w:type="character" w:customStyle="1" w:styleId="Heading5Char">
    <w:name w:val="Heading 5 Char"/>
    <w:basedOn w:val="DefaultParagraphFont"/>
    <w:link w:val="Heading5"/>
    <w:uiPriority w:val="9"/>
    <w:semiHidden/>
    <w:rsid w:val="007B7EC9"/>
    <w:rPr>
      <w:rFonts w:asciiTheme="majorHAnsi" w:eastAsiaTheme="majorEastAsia" w:hAnsiTheme="majorHAnsi" w:cstheme="majorBidi"/>
      <w:color w:val="365F91" w:themeColor="accent1" w:themeShade="BF"/>
      <w:lang w:val="nl-NL"/>
    </w:rPr>
  </w:style>
  <w:style w:type="character" w:customStyle="1" w:styleId="fwb">
    <w:name w:val="fwb"/>
    <w:basedOn w:val="DefaultParagraphFont"/>
    <w:rsid w:val="007B7EC9"/>
  </w:style>
  <w:style w:type="character" w:styleId="Hyperlink">
    <w:name w:val="Hyperlink"/>
    <w:basedOn w:val="DefaultParagraphFont"/>
    <w:uiPriority w:val="99"/>
    <w:semiHidden/>
    <w:unhideWhenUsed/>
    <w:rsid w:val="007B7EC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0242227">
      <w:bodyDiv w:val="1"/>
      <w:marLeft w:val="0"/>
      <w:marRight w:val="0"/>
      <w:marTop w:val="0"/>
      <w:marBottom w:val="0"/>
      <w:divBdr>
        <w:top w:val="none" w:sz="0" w:space="0" w:color="auto"/>
        <w:left w:val="none" w:sz="0" w:space="0" w:color="auto"/>
        <w:bottom w:val="none" w:sz="0" w:space="0" w:color="auto"/>
        <w:right w:val="none" w:sz="0" w:space="0" w:color="auto"/>
      </w:divBdr>
    </w:div>
    <w:div w:id="981545729">
      <w:bodyDiv w:val="1"/>
      <w:marLeft w:val="0"/>
      <w:marRight w:val="0"/>
      <w:marTop w:val="0"/>
      <w:marBottom w:val="0"/>
      <w:divBdr>
        <w:top w:val="none" w:sz="0" w:space="0" w:color="auto"/>
        <w:left w:val="none" w:sz="0" w:space="0" w:color="auto"/>
        <w:bottom w:val="none" w:sz="0" w:space="0" w:color="auto"/>
        <w:right w:val="none" w:sz="0" w:space="0" w:color="auto"/>
      </w:divBdr>
    </w:div>
    <w:div w:id="17355465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ellecoremans/Dropbox/_specials/documents%20cloud/_Odisee/4%20VHDL%20labo/_Verslag/Labo%20Java%20Basis%20Template.dotx" TargetMode="Externa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987447-1CF9-5D4F-A122-DD7CF86CB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Labo Java Basis Template.dotx</Template>
  <TotalTime>71</TotalTime>
  <Pages>1</Pages>
  <Words>338</Words>
  <Characters>1933</Characters>
  <Application>Microsoft Macintosh Word</Application>
  <DocSecurity>0</DocSecurity>
  <Lines>16</Lines>
  <Paragraphs>4</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Projectvoorstel: Auto met afstandsbediening anno 2018</vt:lpstr>
    </vt:vector>
  </TitlesOfParts>
  <Company/>
  <LinksUpToDate>false</LinksUpToDate>
  <CharactersWithSpaces>2267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Jelle Coremans</dc:creator>
  <cp:keywords/>
  <dc:description/>
  <cp:lastModifiedBy>Jelle Coremans</cp:lastModifiedBy>
  <cp:revision>25</cp:revision>
  <cp:lastPrinted>2018-01-03T23:19:00Z</cp:lastPrinted>
  <dcterms:created xsi:type="dcterms:W3CDTF">2017-02-08T09:36:00Z</dcterms:created>
  <dcterms:modified xsi:type="dcterms:W3CDTF">2018-01-03T23:19:00Z</dcterms:modified>
</cp:coreProperties>
</file>